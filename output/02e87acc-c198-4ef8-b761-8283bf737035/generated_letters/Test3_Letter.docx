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95505" w14:textId="77777777" w:rsidR="00677A20" w:rsidRDefault="00677A20" w:rsidP="00D97967"/>
    <w:p w14:paraId="618F8525" w14:textId="77777777" w:rsidR="00677A20" w:rsidRPr="00D97967" w:rsidRDefault="00677A20" w:rsidP="00D97967">
      <w:pPr>
        <w:rPr>
          <w:b/>
          <w:bCs/>
        </w:rPr>
      </w:pPr>
      <w:r w:rsidRPr="00D97967">
        <w:rPr>
          <w:b/>
          <w:bCs/>
        </w:rPr>
        <w:t>Private and Confidential</w:t>
      </w:r>
    </w:p>
    <w:p w14:paraId="59F3BE99" w14:textId="77777777" w:rsidR="00677A20" w:rsidRDefault="00677A20" w:rsidP="00D97967"/>
    <w:p w14:paraId="76E3CB78" w14:textId="462479F8" w:rsidR="00677A20" w:rsidRDefault="00FC3B23" w:rsidP="00D97967">
      <w:r>
        <w:rPr>
          <w:noProof/>
        </w:rPr>
        <w:t xml:space="preserve">Name</w:t>
      </w:r>
      <w:r w:rsidR="00076FB1">
        <w:rPr>
          <w:noProof/>
        </w:rPr>
        <w:t xml:space="preserve"> Test3</w:t>
      </w:r>
    </w:p>
    <w:p w14:paraId="1C01BD45" w14:textId="5B5D7073" w:rsidR="00677A20" w:rsidRDefault="00E1250F" w:rsidP="00D97967">
      <w:r>
        <w:rPr>
          <w:noProof/>
        </w:rPr>
        <w:t xml:space="preserve">EMP ID</w:t>
      </w:r>
      <w:r w:rsidR="00076FB1">
        <w:rPr>
          <w:noProof/>
        </w:rPr>
        <w:t xml:space="preserve"> SF-000002</w:t>
      </w:r>
    </w:p>
    <w:p w14:paraId="09C6D184" w14:textId="1EA955D2" w:rsidR="00677A20" w:rsidRDefault="00C05DF7" w:rsidP="00D97967">
      <w:r>
        <w:rPr>
          <w:noProof/>
        </w:rPr>
        <w:t>Title</w:t>
      </w:r>
    </w:p>
    <w:p w14:paraId="2B607970" w14:textId="77777777" w:rsidR="00677A20" w:rsidRDefault="00677A20" w:rsidP="00D97967">
      <w:r>
        <w:t>Bengaluru</w:t>
      </w:r>
    </w:p>
    <w:p w14:paraId="2F1F9847" w14:textId="7C1DBA35" w:rsidR="00677A20" w:rsidRDefault="00677A20" w:rsidP="00D97967">
      <w:pPr>
        <w:jc w:val="center"/>
        <w:rPr>
          <w:b/>
          <w:bCs/>
          <w:u w:val="single"/>
        </w:rPr>
      </w:pPr>
      <w:r w:rsidRPr="00D97967">
        <w:rPr>
          <w:b/>
          <w:bCs/>
          <w:u w:val="single"/>
        </w:rPr>
        <w:t>Compensation Statement for 202</w:t>
      </w:r>
      <w:r w:rsidR="00C21E00">
        <w:rPr>
          <w:b/>
          <w:bCs/>
          <w:u w:val="single"/>
        </w:rPr>
        <w:t>4</w:t>
      </w:r>
    </w:p>
    <w:p w14:paraId="6A21A66B" w14:textId="77777777" w:rsidR="00677A20" w:rsidRDefault="00677A20" w:rsidP="00FB51BE">
      <w:pPr>
        <w:jc w:val="both"/>
      </w:pPr>
      <w:proofErr w:type="spellStart"/>
      <w:r>
        <w:t>SpringFive</w:t>
      </w:r>
      <w:proofErr w:type="spellEnd"/>
      <w:r>
        <w:t xml:space="preserve"> has and continues to move forward because of your hard work and contributions. </w:t>
      </w:r>
      <w:proofErr w:type="spellStart"/>
      <w:r>
        <w:t>SpringFive</w:t>
      </w:r>
      <w:proofErr w:type="spellEnd"/>
      <w:r>
        <w:t xml:space="preserve">, as always, stays committed to be a “Best Place to Grow”. In continuation to that thought and philosophy, we are taking this opportunity to congratulate and recognize you for your contributions and thank you for all your efforts. </w:t>
      </w:r>
    </w:p>
    <w:p w14:paraId="27FA53C7" w14:textId="797406C1" w:rsidR="00677A20" w:rsidRPr="00005113" w:rsidRDefault="00677A20" w:rsidP="00D5391F">
      <w:pPr>
        <w:jc w:val="both"/>
      </w:pPr>
      <w:proofErr w:type="spellStart"/>
      <w:r>
        <w:t>SpringFive</w:t>
      </w:r>
      <w:proofErr w:type="spellEnd"/>
      <w:r>
        <w:t xml:space="preserve"> has recently completed the </w:t>
      </w:r>
      <w:r w:rsidRPr="00005113">
        <w:t>annual performance management and compensation planning process. Your performance for 202</w:t>
      </w:r>
      <w:r w:rsidR="00F87F04">
        <w:t xml:space="preserve">3</w:t>
      </w:r>
      <w:r w:rsidRPr="00005113">
        <w:t xml:space="preserve"> has been rated</w:t>
      </w:r>
      <w:r w:rsidR="00076FB1">
        <w:t xml:space="preserve"> 4</w:t>
      </w:r>
      <w:r w:rsidRPr="00005113">
        <w:t xml:space="preserve">. Your new compensation </w:t>
      </w:r>
      <w:proofErr w:type="gramStart"/>
      <w:r w:rsidR="00F87F04">
        <w:rPr>
          <w:b/>
          <w:bCs/>
        </w:rPr>
        <w:t xml:space="preserve">INR  </w:t>
      </w:r>
      <w:r w:rsidR="00076FB1">
        <w:rPr>
          <w:b/>
          <w:bCs/>
        </w:rPr>
        <w:t xml:space="preserve">500000</w:t>
      </w:r>
      <w:r w:rsidR="00F87F04">
        <w:rPr>
          <w:b/>
          <w:bCs/>
        </w:rPr>
        <w:t xml:space="preserve">   </w:t>
      </w:r>
      <w:proofErr w:type="gramEnd"/>
      <w:r w:rsidR="00F87F04">
        <w:rPr>
          <w:b/>
          <w:bCs/>
        </w:rPr>
        <w:t xml:space="preserve">       </w:t>
      </w:r>
      <w:r w:rsidRPr="009F351B">
        <w:rPr>
          <w:b/>
          <w:bCs/>
        </w:rPr>
        <w:t xml:space="preserve"> </w:t>
      </w:r>
      <w:r w:rsidRPr="00005113">
        <w:t>per annum will be effective from 01</w:t>
      </w:r>
      <w:r w:rsidRPr="00005113">
        <w:rPr>
          <w:vertAlign w:val="superscript"/>
        </w:rPr>
        <w:t>st</w:t>
      </w:r>
      <w:r w:rsidRPr="00005113">
        <w:t xml:space="preserve"> April 202</w:t>
      </w:r>
      <w:r w:rsidR="00F87F04">
        <w:t>4</w:t>
      </w:r>
      <w:r w:rsidRPr="00005113">
        <w:t>. Please refer to the Annexure I for the compensation break down.</w:t>
      </w:r>
    </w:p>
    <w:p w14:paraId="496CCB44" w14:textId="58BDE4E0" w:rsidR="00677A20" w:rsidRPr="00005113" w:rsidRDefault="00677A20" w:rsidP="00BD5D66">
      <w:r w:rsidRPr="00005113">
        <w:t xml:space="preserve">You are qualified for the bonus of </w:t>
      </w:r>
      <w:r w:rsidR="00041727">
        <w:rPr>
          <w:b/>
          <w:bCs/>
        </w:rPr>
        <w:t xml:space="preserve">INR</w:t>
      </w:r>
      <w:r w:rsidR="00076FB1">
        <w:rPr>
          <w:b/>
          <w:bCs/>
        </w:rPr>
        <w:t xml:space="preserve"> 24509.15</w:t>
      </w:r>
      <w:r w:rsidRPr="00005113">
        <w:rPr>
          <w:b/>
          <w:bCs/>
        </w:rPr>
        <w:t xml:space="preserve"> </w:t>
      </w:r>
      <w:r w:rsidRPr="00005113">
        <w:t>and will be paid by 2</w:t>
      </w:r>
      <w:r>
        <w:t>9</w:t>
      </w:r>
      <w:r w:rsidRPr="00005113">
        <w:rPr>
          <w:vertAlign w:val="superscript"/>
        </w:rPr>
        <w:t>th</w:t>
      </w:r>
      <w:r w:rsidRPr="00005113">
        <w:t xml:space="preserve"> March 2023.</w:t>
      </w:r>
    </w:p>
    <w:p w14:paraId="6DBEBE9A" w14:textId="77777777" w:rsidR="00677A20" w:rsidRPr="00005113" w:rsidRDefault="00677A20" w:rsidP="00D97967">
      <w:r w:rsidRPr="00005113">
        <w:t>All other terms and conditions of your existing contract remain same.</w:t>
      </w:r>
    </w:p>
    <w:p w14:paraId="49A2FE0D" w14:textId="77777777" w:rsidR="00677A20" w:rsidRPr="00005113" w:rsidRDefault="00677A20" w:rsidP="00D97967">
      <w:r w:rsidRPr="00005113">
        <w:t xml:space="preserve">Wish you continuous success in your career with </w:t>
      </w:r>
      <w:proofErr w:type="spellStart"/>
      <w:r w:rsidRPr="00005113">
        <w:t>SpringFive</w:t>
      </w:r>
      <w:proofErr w:type="spellEnd"/>
      <w:r w:rsidRPr="00005113">
        <w:t>.</w:t>
      </w:r>
    </w:p>
    <w:p w14:paraId="0CF905FA" w14:textId="77777777" w:rsidR="00677A20" w:rsidRDefault="00677A20" w:rsidP="00D97967">
      <w:r w:rsidRPr="00005113">
        <w:t>Thank you.</w:t>
      </w:r>
    </w:p>
    <w:p w14:paraId="486705B6" w14:textId="77777777" w:rsidR="00677A20" w:rsidRDefault="00677A20" w:rsidP="00FB51BE">
      <w:pPr>
        <w:spacing w:after="0" w:line="240" w:lineRule="auto"/>
        <w:ind w:right="-20"/>
      </w:pPr>
      <w:r>
        <w:t>Yours sincerely,</w:t>
      </w:r>
    </w:p>
    <w:p w14:paraId="3352F24E" w14:textId="77777777" w:rsidR="00677A20" w:rsidRDefault="00677A20" w:rsidP="00FB51BE">
      <w:pPr>
        <w:spacing w:after="0" w:line="240" w:lineRule="auto"/>
        <w:ind w:right="-20"/>
        <w:rPr>
          <w:b/>
        </w:rPr>
      </w:pPr>
      <w:r>
        <w:t xml:space="preserve">For </w:t>
      </w:r>
      <w:proofErr w:type="spellStart"/>
      <w:r>
        <w:rPr>
          <w:b/>
        </w:rPr>
        <w:t>SpringFive</w:t>
      </w:r>
      <w:proofErr w:type="spellEnd"/>
      <w:r>
        <w:rPr>
          <w:b/>
        </w:rPr>
        <w:t xml:space="preserve"> Consulting Services LLP</w:t>
      </w:r>
    </w:p>
    <w:p w14:paraId="1026765A" w14:textId="77777777" w:rsidR="00677A20" w:rsidRDefault="00677A20" w:rsidP="00FB51BE">
      <w:pPr>
        <w:spacing w:after="0" w:line="240" w:lineRule="auto"/>
        <w:ind w:left="120" w:right="-20"/>
        <w:rPr>
          <w:b/>
        </w:rPr>
      </w:pPr>
    </w:p>
    <w:p w14:paraId="2E971045" w14:textId="77777777" w:rsidR="00677A20" w:rsidRDefault="00677A20" w:rsidP="00FB51BE">
      <w:pPr>
        <w:spacing w:before="20" w:after="0" w:line="240" w:lineRule="auto"/>
        <w:ind w:left="120" w:right="-20"/>
      </w:pPr>
    </w:p>
    <w:p w14:paraId="7457FC08" w14:textId="77777777" w:rsidR="00677A20" w:rsidRDefault="00677A20" w:rsidP="00FB51BE">
      <w:pPr>
        <w:spacing w:before="20" w:after="0" w:line="240" w:lineRule="auto"/>
        <w:ind w:left="120" w:right="-20"/>
      </w:pPr>
    </w:p>
    <w:p w14:paraId="6E6CBE5B" w14:textId="77777777" w:rsidR="00677A20" w:rsidRDefault="00677A20" w:rsidP="00EB1373">
      <w:pPr>
        <w:spacing w:before="20" w:after="0" w:line="240" w:lineRule="auto"/>
        <w:ind w:right="-20"/>
      </w:pPr>
      <w:r>
        <w:t>Authorized Signatory</w:t>
      </w:r>
    </w:p>
    <w:p w14:paraId="5CCFA836" w14:textId="77777777" w:rsidR="00677A20" w:rsidRDefault="00677A20" w:rsidP="00FB51BE">
      <w:pPr>
        <w:spacing w:after="0" w:line="240" w:lineRule="auto"/>
        <w:ind w:right="-20"/>
      </w:pPr>
    </w:p>
    <w:p w14:paraId="257502E6" w14:textId="77777777" w:rsidR="00677A20" w:rsidRDefault="00677A20" w:rsidP="00FB51BE">
      <w:pPr>
        <w:spacing w:after="0" w:line="240" w:lineRule="auto"/>
        <w:ind w:right="-20" w:firstLine="120"/>
      </w:pPr>
      <w:r>
        <w:t>Acknowledged:</w:t>
      </w:r>
    </w:p>
    <w:p w14:paraId="14FCFEE2" w14:textId="77777777" w:rsidR="00677A20" w:rsidRDefault="00677A20" w:rsidP="00FB51BE">
      <w:pPr>
        <w:spacing w:before="11" w:after="0" w:line="240" w:lineRule="auto"/>
      </w:pPr>
    </w:p>
    <w:p w14:paraId="48CAE8F6" w14:textId="77777777" w:rsidR="00677A20" w:rsidRDefault="00677A20" w:rsidP="00FB51BE">
      <w:pPr>
        <w:spacing w:after="0" w:line="199" w:lineRule="auto"/>
      </w:pPr>
    </w:p>
    <w:p w14:paraId="2B57FC6F" w14:textId="77777777" w:rsidR="00677A20" w:rsidRDefault="00677A20" w:rsidP="00FB51BE">
      <w:pPr>
        <w:tabs>
          <w:tab w:val="left" w:pos="5360"/>
        </w:tabs>
        <w:spacing w:before="32" w:after="0" w:line="247" w:lineRule="auto"/>
        <w:ind w:left="120" w:right="-20"/>
      </w:pPr>
      <w:r>
        <w:t xml:space="preserve">Signature: </w:t>
      </w:r>
      <w:r>
        <w:rPr>
          <w:u w:val="single"/>
        </w:rPr>
        <w:t xml:space="preserve"> </w:t>
      </w:r>
      <w:r>
        <w:rPr>
          <w:u w:val="single"/>
        </w:rPr>
        <w:tab/>
      </w:r>
    </w:p>
    <w:p w14:paraId="697C0AB5" w14:textId="77777777" w:rsidR="00677A20" w:rsidRDefault="00677A20" w:rsidP="00FB51BE">
      <w:pPr>
        <w:spacing w:before="6" w:after="0" w:line="218" w:lineRule="auto"/>
      </w:pPr>
    </w:p>
    <w:p w14:paraId="56B3C088" w14:textId="77777777" w:rsidR="00677A20" w:rsidRDefault="00677A20" w:rsidP="00FB51BE">
      <w:pPr>
        <w:tabs>
          <w:tab w:val="left" w:pos="5380"/>
        </w:tabs>
        <w:spacing w:before="32" w:after="0" w:line="247" w:lineRule="auto"/>
        <w:ind w:left="120" w:right="-20"/>
      </w:pPr>
      <w:r>
        <w:t xml:space="preserve">Name: </w:t>
      </w:r>
      <w:r>
        <w:rPr>
          <w:u w:val="single"/>
        </w:rPr>
        <w:t xml:space="preserve"> </w:t>
      </w:r>
      <w:r>
        <w:rPr>
          <w:u w:val="single"/>
        </w:rPr>
        <w:tab/>
      </w:r>
    </w:p>
    <w:p w14:paraId="48EE0822" w14:textId="77777777" w:rsidR="00677A20" w:rsidRDefault="00677A20" w:rsidP="00FB51BE">
      <w:pPr>
        <w:spacing w:before="32" w:after="0" w:line="240" w:lineRule="auto"/>
        <w:ind w:right="-20"/>
        <w:rPr>
          <w:b/>
        </w:rPr>
      </w:pPr>
    </w:p>
    <w:p w14:paraId="6EBADB50" w14:textId="77777777" w:rsidR="00677A20" w:rsidRDefault="00677A20" w:rsidP="00DF375A">
      <w:pPr>
        <w:spacing w:before="32" w:after="0" w:line="240" w:lineRule="auto"/>
        <w:ind w:left="120" w:right="-20"/>
        <w:sectPr w:rsidR="00677A20" w:rsidSect="00B237FD">
          <w:headerReference w:type="default" r:id="rId9"/>
          <w:footerReference w:type="default" r:id="rId10"/>
          <w:pgSz w:w="11909" w:h="16834"/>
          <w:pgMar w:top="1267" w:right="1136" w:bottom="1296" w:left="1325" w:header="274" w:footer="475" w:gutter="0"/>
          <w:pgNumType w:start="1"/>
          <w:cols w:space="720"/>
        </w:sectPr>
      </w:pPr>
      <w:r>
        <w:rPr>
          <w:b/>
        </w:rPr>
        <w:t>Enclosures:</w:t>
      </w:r>
      <w:r>
        <w:t xml:space="preserve"> Annexure I</w:t>
      </w:r>
    </w:p>
    <w:p w14:paraId="117C7989" w14:textId="77777777" w:rsidR="00677A20" w:rsidRDefault="00677A20" w:rsidP="00DF375A">
      <w:pPr>
        <w:spacing w:before="32" w:after="0" w:line="247" w:lineRule="auto"/>
        <w:ind w:right="4659"/>
        <w:rPr>
          <w:b/>
        </w:rPr>
      </w:pPr>
    </w:p>
    <w:p w14:paraId="6F4F3EC7" w14:textId="77777777" w:rsidR="00677A20" w:rsidRDefault="00677A20" w:rsidP="00FB51BE">
      <w:pPr>
        <w:spacing w:before="32" w:after="0" w:line="247" w:lineRule="auto"/>
        <w:ind w:left="4124" w:right="4659"/>
        <w:jc w:val="center"/>
        <w:rPr>
          <w:b/>
        </w:rPr>
      </w:pPr>
    </w:p>
    <w:p w14:paraId="4E285978" w14:textId="77777777" w:rsidR="00677A20" w:rsidRDefault="00677A20" w:rsidP="00EB1373">
      <w:pPr>
        <w:spacing w:before="32" w:after="0" w:line="247" w:lineRule="auto"/>
        <w:ind w:left="4124" w:right="3963"/>
        <w:jc w:val="center"/>
        <w:rPr>
          <w:b/>
        </w:rPr>
      </w:pPr>
    </w:p>
    <w:p w14:paraId="7CFD3020" w14:textId="77777777" w:rsidR="00677A20" w:rsidRDefault="00677A20" w:rsidP="00EB1373">
      <w:pPr>
        <w:spacing w:before="32" w:after="0" w:line="247" w:lineRule="auto"/>
        <w:ind w:left="4124" w:right="3963"/>
        <w:jc w:val="center"/>
        <w:rPr>
          <w:b/>
        </w:rPr>
      </w:pPr>
    </w:p>
    <w:p w14:paraId="182C2C2C" w14:textId="77777777" w:rsidR="00677A20" w:rsidRDefault="00677A20" w:rsidP="00EB1373">
      <w:pPr>
        <w:spacing w:before="32" w:after="0" w:line="247" w:lineRule="auto"/>
        <w:ind w:left="4124" w:right="3963"/>
        <w:jc w:val="center"/>
        <w:rPr>
          <w:b/>
        </w:rPr>
      </w:pPr>
      <w:r>
        <w:rPr>
          <w:b/>
        </w:rPr>
        <w:t>ANNEXURE – I</w:t>
      </w:r>
    </w:p>
    <w:p w14:paraId="71A740DD" w14:textId="77777777" w:rsidR="00677A20" w:rsidRDefault="00677A20" w:rsidP="00EB1373">
      <w:pPr>
        <w:spacing w:before="32" w:after="0" w:line="247" w:lineRule="auto"/>
        <w:ind w:left="4124" w:right="3963"/>
        <w:jc w:val="center"/>
      </w:pPr>
    </w:p>
    <w:p w14:paraId="387056EC" w14:textId="77777777" w:rsidR="00677A20" w:rsidRDefault="00677A20" w:rsidP="00FB51BE">
      <w:pPr>
        <w:spacing w:before="9" w:after="0" w:line="108" w:lineRule="auto"/>
      </w:pPr>
    </w:p>
    <w:p w14:paraId="48C3604B" w14:textId="77777777" w:rsidR="00677A20" w:rsidRDefault="00677A20" w:rsidP="00FB51BE">
      <w:pPr>
        <w:spacing w:after="0" w:line="199" w:lineRule="auto"/>
      </w:pPr>
    </w:p>
    <w:tbl>
      <w:tblPr>
        <w:tblStyle w:val="a0"/>
        <w:tblW w:w="945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8"/>
        <w:gridCol w:w="3952"/>
        <w:gridCol w:w="2050"/>
      </w:tblGrid>
      <w:tr w:rsidR="00677A20" w14:paraId="195965E3" w14:textId="77777777" w:rsidTr="00D815AD">
        <w:trPr>
          <w:trHeight w:val="601"/>
        </w:trPr>
        <w:tc>
          <w:tcPr>
            <w:tcW w:w="9450" w:type="dxa"/>
            <w:gridSpan w:val="3"/>
            <w:hideMark/>
          </w:tcPr>
          <w:p w14:paraId="0A51FECE" w14:textId="77777777" w:rsidR="00677A20" w:rsidRDefault="00677A20">
            <w:pPr>
              <w:spacing w:before="29" w:after="0" w:line="240" w:lineRule="auto"/>
              <w:ind w:left="3356" w:right="3404"/>
              <w:jc w:val="center"/>
            </w:pPr>
            <w:r>
              <w:rPr>
                <w:b/>
              </w:rPr>
              <w:t>COMPENSATION DETAILS</w:t>
            </w:r>
          </w:p>
          <w:p w14:paraId="06A8EB59" w14:textId="77777777" w:rsidR="00677A20" w:rsidRDefault="00677A20">
            <w:pPr>
              <w:spacing w:before="29" w:after="0" w:line="240" w:lineRule="auto"/>
              <w:ind w:left="3466" w:right="3029"/>
              <w:jc w:val="center"/>
            </w:pPr>
            <w:r>
              <w:t>(</w:t>
            </w:r>
            <w:r>
              <w:rPr>
                <w:i/>
              </w:rPr>
              <w:t>All figures in INR per annum</w:t>
            </w:r>
            <w:r>
              <w:t>)</w:t>
            </w:r>
          </w:p>
        </w:tc>
      </w:tr>
      <w:tr w:rsidR="00677A20" w14:paraId="44CAC7BC" w14:textId="77777777" w:rsidTr="00D815AD">
        <w:trPr>
          <w:trHeight w:val="358"/>
        </w:trPr>
        <w:tc>
          <w:tcPr>
            <w:tcW w:w="3448" w:type="dxa"/>
            <w:hideMark/>
          </w:tcPr>
          <w:p w14:paraId="15A683EB" w14:textId="77777777" w:rsidR="00677A20" w:rsidRDefault="00677A20">
            <w:pPr>
              <w:spacing w:before="45" w:after="0" w:line="240" w:lineRule="auto"/>
              <w:ind w:left="162" w:right="-20"/>
            </w:pPr>
            <w:r>
              <w:t>NAME</w:t>
            </w:r>
          </w:p>
        </w:tc>
        <w:tc>
          <w:tcPr>
            <w:tcW w:w="6002" w:type="dxa"/>
            <w:gridSpan w:val="2"/>
          </w:tcPr>
          <w:p w14:paraId="301F88AB" w14:textId="755AFAE7" w:rsidR="00677A20" w:rsidRDefault="00076FB1">
            <w:pPr>
              <w:spacing w:before="50" w:after="0" w:line="240" w:lineRule="auto"/>
              <w:ind w:right="-20"/>
            </w:pPr>
            <w:r>
              <w:rPr>
                <w:noProof/>
              </w:rPr>
              <w:t xml:space="preserve">Test3</w:t>
            </w:r>
          </w:p>
        </w:tc>
      </w:tr>
      <w:tr w:rsidR="00677A20" w14:paraId="72182E6F" w14:textId="77777777" w:rsidTr="00D815AD">
        <w:trPr>
          <w:trHeight w:val="358"/>
        </w:trPr>
        <w:tc>
          <w:tcPr>
            <w:tcW w:w="3448" w:type="dxa"/>
            <w:hideMark/>
          </w:tcPr>
          <w:p w14:paraId="325D594E" w14:textId="77777777" w:rsidR="00677A20" w:rsidRDefault="00677A20">
            <w:pPr>
              <w:spacing w:before="45" w:after="0" w:line="240" w:lineRule="auto"/>
              <w:ind w:left="162" w:right="-20"/>
            </w:pPr>
            <w:r>
              <w:t>ROLE DESIGNATION</w:t>
            </w:r>
          </w:p>
        </w:tc>
        <w:tc>
          <w:tcPr>
            <w:tcW w:w="6002" w:type="dxa"/>
            <w:gridSpan w:val="2"/>
          </w:tcPr>
          <w:p w14:paraId="4237CF4A" w14:textId="1104BEE9" w:rsidR="00677A20" w:rsidRPr="00076FB1" w:rsidRDefault="00076FB1">
            <w:pPr>
              <w:spacing w:before="50" w:after="0" w:line="240" w:lineRule="auto"/>
              <w:ind w:right="-20"/>
              <w:rPr>
                <w:sz w:val="18"/>
                <w:szCs w:val="18"/>
              </w:rPr>
            </w:pPr>
            <w:r>
              <w:rPr>
                <w:sz w:val="18"/>
                <w:szCs w:val="18"/>
              </w:rPr>
              <w:t xml:space="preserve">Junior Consultant</w:t>
            </w:r>
          </w:p>
        </w:tc>
      </w:tr>
      <w:tr w:rsidR="00677A20" w14:paraId="61AD2314" w14:textId="77777777" w:rsidTr="00D815AD">
        <w:trPr>
          <w:trHeight w:val="358"/>
        </w:trPr>
        <w:tc>
          <w:tcPr>
            <w:tcW w:w="3448" w:type="dxa"/>
          </w:tcPr>
          <w:p w14:paraId="24BA4F63" w14:textId="77777777" w:rsidR="00677A20" w:rsidRDefault="00677A20">
            <w:pPr>
              <w:spacing w:before="45" w:after="0" w:line="240" w:lineRule="auto"/>
              <w:ind w:left="162" w:right="-20"/>
            </w:pPr>
            <w:r>
              <w:t>NEW CTC ANNUAL</w:t>
            </w:r>
          </w:p>
        </w:tc>
        <w:tc>
          <w:tcPr>
            <w:tcW w:w="6002" w:type="dxa"/>
            <w:gridSpan w:val="2"/>
          </w:tcPr>
          <w:p w14:paraId="1A845492" w14:textId="14DCE819" w:rsidR="00677A20" w:rsidRDefault="00076FB1">
            <w:pPr>
              <w:spacing w:before="50" w:after="0" w:line="240" w:lineRule="auto"/>
              <w:ind w:right="-20"/>
              <w:rPr>
                <w:noProof/>
              </w:rPr>
            </w:pPr>
            <w:r>
              <w:rPr>
                <w:noProof/>
              </w:rPr>
              <w:t xml:space="preserve">500000</w:t>
            </w:r>
          </w:p>
        </w:tc>
      </w:tr>
      <w:tr w:rsidR="00677A20" w14:paraId="2F8A02C5" w14:textId="77777777" w:rsidTr="00D815AD">
        <w:trPr>
          <w:trHeight w:val="600"/>
        </w:trPr>
        <w:tc>
          <w:tcPr>
            <w:tcW w:w="9450" w:type="dxa"/>
            <w:gridSpan w:val="3"/>
          </w:tcPr>
          <w:p w14:paraId="4A279F64" w14:textId="77777777" w:rsidR="00677A20" w:rsidRDefault="00677A20">
            <w:pPr>
              <w:spacing w:before="12" w:after="0" w:line="278" w:lineRule="auto"/>
            </w:pPr>
          </w:p>
          <w:p w14:paraId="6D1A9318" w14:textId="77777777" w:rsidR="00677A20" w:rsidRDefault="00677A20">
            <w:pPr>
              <w:spacing w:after="0" w:line="240" w:lineRule="auto"/>
              <w:ind w:left="162" w:right="-20"/>
            </w:pPr>
            <w:r>
              <w:rPr>
                <w:b/>
              </w:rPr>
              <w:t>ANNUALLY COMPONENTS (INR per annum)</w:t>
            </w:r>
          </w:p>
        </w:tc>
      </w:tr>
      <w:tr w:rsidR="00677A20" w14:paraId="7EEDECCD" w14:textId="77777777" w:rsidTr="00D815AD">
        <w:trPr>
          <w:trHeight w:val="358"/>
        </w:trPr>
        <w:tc>
          <w:tcPr>
            <w:tcW w:w="7400" w:type="dxa"/>
            <w:gridSpan w:val="2"/>
            <w:hideMark/>
          </w:tcPr>
          <w:p w14:paraId="5C990D91" w14:textId="77777777" w:rsidR="00677A20" w:rsidRDefault="00677A20">
            <w:pPr>
              <w:spacing w:before="45" w:after="0" w:line="240" w:lineRule="auto"/>
              <w:ind w:left="162" w:right="-20"/>
            </w:pPr>
            <w:r>
              <w:t>Basic Salary</w:t>
            </w:r>
          </w:p>
        </w:tc>
        <w:tc>
          <w:tcPr>
            <w:tcW w:w="2050" w:type="dxa"/>
          </w:tcPr>
          <w:p w14:paraId="76AA50E2" w14:textId="7BC465F8" w:rsidR="00677A20" w:rsidRDefault="00076FB1" w:rsidP="00D815AD">
            <w:pPr>
              <w:spacing w:before="38" w:after="0" w:line="240" w:lineRule="auto"/>
              <w:ind w:right="-20"/>
              <w:jc w:val="right"/>
            </w:pPr>
            <w:r>
              <w:t xml:space="preserve">240000</w:t>
            </w:r>
          </w:p>
        </w:tc>
      </w:tr>
      <w:tr w:rsidR="00677A20" w14:paraId="719CD8D4" w14:textId="77777777" w:rsidTr="00D815AD">
        <w:trPr>
          <w:trHeight w:val="358"/>
        </w:trPr>
        <w:tc>
          <w:tcPr>
            <w:tcW w:w="7400" w:type="dxa"/>
            <w:gridSpan w:val="2"/>
            <w:hideMark/>
          </w:tcPr>
          <w:p w14:paraId="08A27AAC" w14:textId="77777777" w:rsidR="00677A20" w:rsidRDefault="00677A20">
            <w:pPr>
              <w:spacing w:before="45" w:after="0" w:line="240" w:lineRule="auto"/>
              <w:ind w:left="162" w:right="-20"/>
            </w:pPr>
            <w:r>
              <w:t>House Rent Allowance</w:t>
            </w:r>
          </w:p>
        </w:tc>
        <w:tc>
          <w:tcPr>
            <w:tcW w:w="2050" w:type="dxa"/>
          </w:tcPr>
          <w:p w14:paraId="5C48D83F" w14:textId="792841B4" w:rsidR="00677A20" w:rsidRDefault="00076FB1" w:rsidP="00D815AD">
            <w:pPr>
              <w:spacing w:before="38" w:after="0" w:line="240" w:lineRule="auto"/>
              <w:ind w:right="-20"/>
              <w:jc w:val="right"/>
            </w:pPr>
            <w:r>
              <w:t xml:space="preserve">152000</w:t>
            </w:r>
          </w:p>
        </w:tc>
      </w:tr>
      <w:tr w:rsidR="00677A20" w14:paraId="0A9FA4EC" w14:textId="77777777" w:rsidTr="00D815AD">
        <w:trPr>
          <w:trHeight w:val="359"/>
        </w:trPr>
        <w:tc>
          <w:tcPr>
            <w:tcW w:w="7400" w:type="dxa"/>
            <w:gridSpan w:val="2"/>
            <w:hideMark/>
          </w:tcPr>
          <w:p w14:paraId="29372518" w14:textId="77777777" w:rsidR="00677A20" w:rsidRDefault="00677A20">
            <w:pPr>
              <w:spacing w:before="45" w:after="0" w:line="240" w:lineRule="auto"/>
              <w:ind w:left="162" w:right="-20"/>
            </w:pPr>
            <w:r>
              <w:t>Special Allowance</w:t>
            </w:r>
          </w:p>
        </w:tc>
        <w:tc>
          <w:tcPr>
            <w:tcW w:w="2050" w:type="dxa"/>
          </w:tcPr>
          <w:p w14:paraId="4396C8BC" w14:textId="79F0B739" w:rsidR="00677A20" w:rsidRDefault="00076FB1" w:rsidP="00D815AD">
            <w:pPr>
              <w:spacing w:before="38" w:after="0" w:line="240" w:lineRule="auto"/>
              <w:ind w:right="-20"/>
              <w:jc w:val="right"/>
            </w:pPr>
            <w:r>
              <w:t xml:space="preserve">16000</w:t>
            </w:r>
          </w:p>
        </w:tc>
      </w:tr>
      <w:tr w:rsidR="00677A20" w14:paraId="60857158" w14:textId="77777777" w:rsidTr="00D815AD">
        <w:trPr>
          <w:trHeight w:val="359"/>
        </w:trPr>
        <w:tc>
          <w:tcPr>
            <w:tcW w:w="7400" w:type="dxa"/>
            <w:gridSpan w:val="2"/>
          </w:tcPr>
          <w:p w14:paraId="2986B64C" w14:textId="77777777" w:rsidR="00677A20" w:rsidRDefault="00677A20">
            <w:pPr>
              <w:spacing w:before="45" w:after="0" w:line="240" w:lineRule="auto"/>
              <w:ind w:left="162" w:right="-20"/>
            </w:pPr>
            <w:r>
              <w:t>Leave Travel Allowance</w:t>
            </w:r>
          </w:p>
        </w:tc>
        <w:tc>
          <w:tcPr>
            <w:tcW w:w="2050" w:type="dxa"/>
          </w:tcPr>
          <w:p w14:paraId="300C3CCE" w14:textId="30EF01D5" w:rsidR="00677A20" w:rsidRDefault="00076FB1" w:rsidP="00D815AD">
            <w:pPr>
              <w:spacing w:before="38" w:after="0" w:line="240" w:lineRule="auto"/>
              <w:ind w:right="-20"/>
              <w:jc w:val="right"/>
            </w:pPr>
            <w:r>
              <w:t xml:space="preserve">27000</w:t>
            </w:r>
          </w:p>
        </w:tc>
      </w:tr>
      <w:tr w:rsidR="00677A20" w14:paraId="2C1E26BE" w14:textId="77777777" w:rsidTr="00D815AD">
        <w:trPr>
          <w:trHeight w:val="359"/>
        </w:trPr>
        <w:tc>
          <w:tcPr>
            <w:tcW w:w="7400" w:type="dxa"/>
            <w:gridSpan w:val="2"/>
            <w:hideMark/>
          </w:tcPr>
          <w:p w14:paraId="7A5A13E2" w14:textId="77777777" w:rsidR="00677A20" w:rsidRDefault="00677A20">
            <w:pPr>
              <w:spacing w:before="45" w:after="0" w:line="240" w:lineRule="auto"/>
              <w:ind w:left="162" w:right="-20"/>
            </w:pPr>
            <w:r>
              <w:t>Meal Voucher</w:t>
            </w:r>
          </w:p>
        </w:tc>
        <w:tc>
          <w:tcPr>
            <w:tcW w:w="2050" w:type="dxa"/>
          </w:tcPr>
          <w:p w14:paraId="6CB9B9EA" w14:textId="7140ECB0" w:rsidR="00677A20" w:rsidRDefault="00076FB1" w:rsidP="00D815AD">
            <w:pPr>
              <w:spacing w:before="38" w:after="0" w:line="240" w:lineRule="auto"/>
              <w:ind w:right="-20"/>
              <w:jc w:val="right"/>
            </w:pPr>
            <w:r>
              <w:t xml:space="preserve">12000</w:t>
            </w:r>
          </w:p>
        </w:tc>
      </w:tr>
      <w:tr w:rsidR="00677A20" w14:paraId="45339F62" w14:textId="77777777" w:rsidTr="00D815AD">
        <w:trPr>
          <w:trHeight w:val="359"/>
        </w:trPr>
        <w:tc>
          <w:tcPr>
            <w:tcW w:w="7400" w:type="dxa"/>
            <w:gridSpan w:val="2"/>
            <w:hideMark/>
          </w:tcPr>
          <w:p w14:paraId="1BC10DAF" w14:textId="77777777" w:rsidR="00677A20" w:rsidRDefault="00677A20">
            <w:pPr>
              <w:spacing w:before="45" w:after="0" w:line="240" w:lineRule="auto"/>
              <w:ind w:left="162" w:right="-20"/>
            </w:pPr>
            <w:r>
              <w:t>Performance Linked Incentive (PLI)*</w:t>
            </w:r>
          </w:p>
        </w:tc>
        <w:tc>
          <w:tcPr>
            <w:tcW w:w="2050" w:type="dxa"/>
          </w:tcPr>
          <w:p w14:paraId="5836B110" w14:textId="696F8D03" w:rsidR="00677A20" w:rsidRDefault="00076FB1" w:rsidP="00D815AD">
            <w:pPr>
              <w:spacing w:before="38" w:after="0" w:line="240" w:lineRule="auto"/>
              <w:ind w:right="-20"/>
              <w:jc w:val="right"/>
            </w:pPr>
            <w:r>
              <w:t xml:space="preserve">40000</w:t>
            </w:r>
          </w:p>
        </w:tc>
      </w:tr>
      <w:tr w:rsidR="00677A20" w14:paraId="703CC58D" w14:textId="77777777" w:rsidTr="00D815AD">
        <w:trPr>
          <w:trHeight w:val="359"/>
        </w:trPr>
        <w:tc>
          <w:tcPr>
            <w:tcW w:w="7400" w:type="dxa"/>
            <w:gridSpan w:val="2"/>
            <w:hideMark/>
          </w:tcPr>
          <w:p w14:paraId="68765402" w14:textId="77777777" w:rsidR="00677A20" w:rsidRDefault="00677A20">
            <w:pPr>
              <w:spacing w:before="45" w:after="0" w:line="240" w:lineRule="auto"/>
              <w:ind w:left="162" w:right="-20"/>
            </w:pPr>
            <w:r>
              <w:t>Employer Provident Fund (PF)</w:t>
            </w:r>
          </w:p>
        </w:tc>
        <w:tc>
          <w:tcPr>
            <w:tcW w:w="2050" w:type="dxa"/>
          </w:tcPr>
          <w:p w14:paraId="1E81AFAA" w14:textId="03F79F17" w:rsidR="00677A20" w:rsidRDefault="00076FB1" w:rsidP="00D815AD">
            <w:pPr>
              <w:spacing w:before="38" w:after="0" w:line="240" w:lineRule="auto"/>
              <w:ind w:right="-20"/>
              <w:jc w:val="right"/>
            </w:pPr>
            <w:r>
              <w:t xml:space="preserve">32000</w:t>
            </w:r>
          </w:p>
        </w:tc>
      </w:tr>
      <w:tr w:rsidR="00677A20" w14:paraId="292CFB0A" w14:textId="77777777" w:rsidTr="00D815AD">
        <w:trPr>
          <w:trHeight w:val="359"/>
        </w:trPr>
        <w:tc>
          <w:tcPr>
            <w:tcW w:w="7400" w:type="dxa"/>
            <w:gridSpan w:val="2"/>
            <w:hideMark/>
          </w:tcPr>
          <w:p w14:paraId="6673A649" w14:textId="77777777" w:rsidR="00677A20" w:rsidRDefault="00677A20">
            <w:pPr>
              <w:spacing w:before="50" w:after="0" w:line="240" w:lineRule="auto"/>
              <w:ind w:left="162" w:right="-20"/>
            </w:pPr>
            <w:r>
              <w:rPr>
                <w:b/>
              </w:rPr>
              <w:t>Annual Total Compensation (in INR)</w:t>
            </w:r>
          </w:p>
        </w:tc>
        <w:tc>
          <w:tcPr>
            <w:tcW w:w="2050" w:type="dxa"/>
          </w:tcPr>
          <w:p w14:paraId="7DBF264B" w14:textId="5A2D9AC3" w:rsidR="00677A20" w:rsidRDefault="00076FB1" w:rsidP="00D815AD">
            <w:pPr>
              <w:spacing w:before="38" w:after="0" w:line="240" w:lineRule="auto"/>
              <w:ind w:right="-20"/>
              <w:jc w:val="right"/>
              <w:rPr>
                <w:rFonts w:asciiTheme="minorHAnsi" w:hAnsiTheme="minorHAnsi" w:cstheme="minorHAnsi"/>
                <w:b/>
              </w:rPr>
            </w:pPr>
            <w:r>
              <w:rPr>
                <w:rFonts w:asciiTheme="minorHAnsi" w:hAnsiTheme="minorHAnsi" w:cstheme="minorHAnsi"/>
                <w:b/>
              </w:rPr>
              <w:t xml:space="preserve">500000</w:t>
            </w:r>
          </w:p>
        </w:tc>
      </w:tr>
    </w:tbl>
    <w:p w14:paraId="3DA788C6" w14:textId="77777777" w:rsidR="00677A20" w:rsidRDefault="00677A20" w:rsidP="00263A9B"/>
    <w:p w14:paraId="5F36DB1C" w14:textId="1C34D890" w:rsidR="00677A20" w:rsidRDefault="00677A20" w:rsidP="00DF375A">
      <w:pPr>
        <w:jc w:val="both"/>
        <w:rPr>
          <w:i/>
          <w:iCs/>
        </w:rPr>
        <w:sectPr w:rsidR="00677A20" w:rsidSect="00AE6B5A">
          <w:headerReference w:type="default" r:id="rId11"/>
          <w:footerReference w:type="default" r:id="rId12"/>
          <w:headerReference w:type="first" r:id="rId13"/>
          <w:footerReference w:type="first" r:id="rId14"/>
          <w:pgSz w:w="11909" w:h="16834"/>
          <w:pgMar w:top="1267" w:right="1136" w:bottom="1296" w:left="1325" w:header="274" w:footer="475" w:gutter="0"/>
          <w:pgNumType w:start="1"/>
          <w:cols w:space="720"/>
        </w:sectPr>
      </w:pPr>
      <w:r w:rsidRPr="00DF375A">
        <w:rPr>
          <w:i/>
          <w:iCs/>
        </w:rPr>
        <w:t xml:space="preserve">* PLI is the Variable part of the salary &amp; depends on target achievement of the employee and performance of the company. These targets will be communicated to you by the </w:t>
      </w:r>
      <w:proofErr w:type="spellStart"/>
      <w:r w:rsidRPr="00DF375A">
        <w:rPr>
          <w:i/>
          <w:iCs/>
        </w:rPr>
        <w:t>SpringFive</w:t>
      </w:r>
      <w:proofErr w:type="spellEnd"/>
      <w:r w:rsidRPr="00DF375A">
        <w:rPr>
          <w:i/>
          <w:iCs/>
        </w:rPr>
        <w:t>. Pay-out is on a pro-rata basis; based on the number of days worked in the respective year. This is an annual payment</w:t>
      </w:r>
    </w:p>
    <w:p w14:paraId="5937051D" w14:textId="77777777" w:rsidR="00677A20" w:rsidRPr="00DF375A" w:rsidRDefault="00677A20" w:rsidP="00051C04">
      <w:pPr>
        <w:rPr>
          <w:i/>
          <w:iCs/>
        </w:rPr>
      </w:pPr>
    </w:p>
    <w:sectPr w:rsidR="00677A20" w:rsidRPr="00DF375A" w:rsidSect="00051C04">
      <w:headerReference w:type="default" r:id="rId15"/>
      <w:footerReference w:type="default" r:id="rId16"/>
      <w:headerReference w:type="first" r:id="rId17"/>
      <w:footerReference w:type="first" r:id="rId18"/>
      <w:pgSz w:w="11909" w:h="16834"/>
      <w:pgMar w:top="1267" w:right="1136" w:bottom="1296" w:left="1325" w:header="274"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E92B4" w14:textId="77777777" w:rsidR="00E55BAE" w:rsidRDefault="00E55BAE">
      <w:pPr>
        <w:spacing w:after="0" w:line="240" w:lineRule="auto"/>
      </w:pPr>
      <w:r>
        <w:separator/>
      </w:r>
    </w:p>
  </w:endnote>
  <w:endnote w:type="continuationSeparator" w:id="0">
    <w:p w14:paraId="507093E6" w14:textId="77777777" w:rsidR="00E55BAE" w:rsidRDefault="00E5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Light">
    <w:altName w:val="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1F2B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728AB3F"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E3E712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3C876970" w14:textId="77777777" w:rsidR="00677A20" w:rsidRDefault="00677A20" w:rsidP="00D5391F">
    <w:pPr>
      <w:pBdr>
        <w:top w:val="nil"/>
        <w:left w:val="nil"/>
        <w:bottom w:val="nil"/>
        <w:right w:val="nil"/>
        <w:between w:val="nil"/>
      </w:pBdr>
      <w:tabs>
        <w:tab w:val="center" w:pos="4680"/>
        <w:tab w:val="right" w:pos="9360"/>
      </w:tabs>
      <w:spacing w:after="0" w:line="240" w:lineRule="auto"/>
      <w:rPr>
        <w:color w:val="808080"/>
        <w:sz w:val="18"/>
        <w:szCs w:val="18"/>
      </w:rPr>
    </w:pPr>
  </w:p>
  <w:p w14:paraId="31E4D52A" w14:textId="77777777" w:rsidR="00677A20" w:rsidRDefault="00677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36767"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14E2B203"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57D3DD8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5E665F9"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22E2EACF"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22E5"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2A2B0B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6622A54"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4F025"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2D9D82D9"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0EB19CA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4ED3294D"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15E45421"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E5C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19ADA610"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35C87214"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FA5CD" w14:textId="77777777" w:rsidR="00E55BAE" w:rsidRDefault="00E55BAE">
      <w:pPr>
        <w:spacing w:after="0" w:line="240" w:lineRule="auto"/>
      </w:pPr>
      <w:r>
        <w:separator/>
      </w:r>
    </w:p>
  </w:footnote>
  <w:footnote w:type="continuationSeparator" w:id="0">
    <w:p w14:paraId="2897A2F3" w14:textId="77777777" w:rsidR="00E55BAE" w:rsidRDefault="00E5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95CA7"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r>
      <w:rPr>
        <w:noProof/>
      </w:rPr>
      <w:drawing>
        <wp:anchor distT="0" distB="0" distL="114300" distR="114300" simplePos="0" relativeHeight="251664384" behindDoc="0" locked="0" layoutInCell="1" hidden="0" allowOverlap="1" wp14:anchorId="68B42D3E" wp14:editId="63388D3F">
          <wp:simplePos x="0" y="0"/>
          <wp:positionH relativeFrom="margin">
            <wp:align>right</wp:align>
          </wp:positionH>
          <wp:positionV relativeFrom="paragraph">
            <wp:posOffset>-170815</wp:posOffset>
          </wp:positionV>
          <wp:extent cx="723900" cy="723900"/>
          <wp:effectExtent l="0" t="0" r="0" b="0"/>
          <wp:wrapSquare wrapText="bothSides" distT="0" distB="0" distL="114300" distR="114300"/>
          <wp:docPr id="10" name="image1.png" descr="A picture containing blu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blur&#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anchor>
      </w:drawing>
    </w: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1044C81" w14:textId="77777777" w:rsidR="00677A20" w:rsidRDefault="00677A20" w:rsidP="00D5391F">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7CF7E8E5" w14:textId="77777777" w:rsidR="00677A20" w:rsidRDefault="00677A20" w:rsidP="00D5391F">
    <w:pPr>
      <w:spacing w:after="0" w:line="200" w:lineRule="auto"/>
      <w:jc w:val="center"/>
      <w:rPr>
        <w:sz w:val="20"/>
        <w:szCs w:val="20"/>
      </w:rPr>
    </w:pPr>
  </w:p>
  <w:p w14:paraId="4DAE98F2" w14:textId="77777777" w:rsidR="00677A20" w:rsidRDefault="00677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C28F8"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62336" behindDoc="0" locked="0" layoutInCell="1" hidden="0" allowOverlap="1" wp14:anchorId="0B8F8F0B" wp14:editId="1D6F54B7">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C0C9E24"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7B1BA211"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E2561F4" w14:textId="77777777" w:rsidR="00677A20" w:rsidRDefault="00677A20">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2B2BD08B" w14:textId="77777777" w:rsidR="00677A20" w:rsidRDefault="00677A20">
    <w:pPr>
      <w:spacing w:after="0" w:line="200" w:lineRule="auto"/>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336A7"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3360" behindDoc="0" locked="0" layoutInCell="1" hidden="0" allowOverlap="1" wp14:anchorId="5311C167" wp14:editId="6B356CD9">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16D491FE"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73F17159" w14:textId="77777777" w:rsidR="00677A20" w:rsidRDefault="00677A20">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5BA8" w14:textId="77777777" w:rsidR="00F33EE7" w:rsidRDefault="00D5391F">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59264" behindDoc="0" locked="0" layoutInCell="1" hidden="0" allowOverlap="1" wp14:anchorId="64741657" wp14:editId="5489EF15">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6320A1C" w14:textId="77777777" w:rsidR="00F33EE7" w:rsidRDefault="00F33EE7">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68BA91FC" w14:textId="77777777" w:rsidR="00F33EE7" w:rsidRDefault="00F33EE7"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bookmarkStart w:id="0" w:name="_Hlk96092394"/>
    <w:bookmarkStart w:id="1" w:name="_Hlk96092395"/>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sidR="00D5391F">
      <w:rPr>
        <w:rFonts w:ascii="Open Sans Light" w:eastAsia="Open Sans Light" w:hAnsi="Open Sans Light" w:cs="Open Sans Light"/>
        <w:b/>
        <w:color w:val="474647"/>
        <w:sz w:val="20"/>
        <w:szCs w:val="20"/>
      </w:rPr>
      <w:tab/>
    </w:r>
  </w:p>
  <w:p w14:paraId="587F6B21" w14:textId="77777777" w:rsidR="00F33EE7" w:rsidRDefault="00F33EE7">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bookmarkEnd w:id="0"/>
  <w:bookmarkEnd w:id="1"/>
  <w:p w14:paraId="2B3DB11F" w14:textId="77777777" w:rsidR="00F33EE7" w:rsidRDefault="00F33EE7">
    <w:pPr>
      <w:spacing w:after="0" w:line="200" w:lineRule="auto"/>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BBDAC" w14:textId="77777777" w:rsidR="00F33EE7" w:rsidRDefault="001A4B17">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0288" behindDoc="0" locked="0" layoutInCell="1" hidden="0" allowOverlap="1" wp14:anchorId="4AA5CC8C" wp14:editId="55A5017B">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51F87648" w14:textId="77777777" w:rsidR="00F33EE7" w:rsidRDefault="00F33EE7">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43DE794E" w14:textId="77777777" w:rsidR="00F33EE7" w:rsidRDefault="00F33EE7">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C34B4C"/>
    <w:multiLevelType w:val="multilevel"/>
    <w:tmpl w:val="D380835E"/>
    <w:lvl w:ilvl="0">
      <w:start w:val="1"/>
      <w:numFmt w:val="decimal"/>
      <w:lvlText w:val="%1."/>
      <w:lvlJc w:val="left"/>
      <w:pPr>
        <w:ind w:left="460" w:hanging="360"/>
      </w:pPr>
      <w:rPr>
        <w:b/>
        <w:color w:val="2E5395"/>
      </w:rPr>
    </w:lvl>
    <w:lvl w:ilvl="1">
      <w:start w:val="1"/>
      <w:numFmt w:val="decimal"/>
      <w:lvlText w:val="%1.%2"/>
      <w:lvlJc w:val="left"/>
      <w:pPr>
        <w:ind w:left="550" w:hanging="450"/>
      </w:pPr>
      <w:rPr>
        <w:b/>
        <w:color w:val="000000"/>
      </w:rPr>
    </w:lvl>
    <w:lvl w:ilvl="2">
      <w:start w:val="1"/>
      <w:numFmt w:val="decimal"/>
      <w:lvlText w:val="%1.%2.%3"/>
      <w:lvlJc w:val="left"/>
      <w:pPr>
        <w:ind w:left="820" w:hanging="720"/>
      </w:pPr>
      <w:rPr>
        <w:b/>
        <w:color w:val="2E5395"/>
      </w:rPr>
    </w:lvl>
    <w:lvl w:ilvl="3">
      <w:start w:val="1"/>
      <w:numFmt w:val="decimal"/>
      <w:lvlText w:val="%1.%2.%3.%4"/>
      <w:lvlJc w:val="left"/>
      <w:pPr>
        <w:ind w:left="820" w:hanging="720"/>
      </w:pPr>
      <w:rPr>
        <w:b/>
        <w:color w:val="2E5395"/>
      </w:rPr>
    </w:lvl>
    <w:lvl w:ilvl="4">
      <w:start w:val="1"/>
      <w:numFmt w:val="decimal"/>
      <w:lvlText w:val="%1.%2.%3.%4.%5"/>
      <w:lvlJc w:val="left"/>
      <w:pPr>
        <w:ind w:left="1180" w:hanging="1080"/>
      </w:pPr>
      <w:rPr>
        <w:b/>
        <w:color w:val="2E5395"/>
      </w:rPr>
    </w:lvl>
    <w:lvl w:ilvl="5">
      <w:start w:val="1"/>
      <w:numFmt w:val="decimal"/>
      <w:lvlText w:val="%1.%2.%3.%4.%5.%6"/>
      <w:lvlJc w:val="left"/>
      <w:pPr>
        <w:ind w:left="1180" w:hanging="1080"/>
      </w:pPr>
      <w:rPr>
        <w:b/>
        <w:color w:val="2E5395"/>
      </w:rPr>
    </w:lvl>
    <w:lvl w:ilvl="6">
      <w:start w:val="1"/>
      <w:numFmt w:val="decimal"/>
      <w:lvlText w:val="%1.%2.%3.%4.%5.%6.%7"/>
      <w:lvlJc w:val="left"/>
      <w:pPr>
        <w:ind w:left="1540" w:hanging="1440"/>
      </w:pPr>
      <w:rPr>
        <w:b/>
        <w:color w:val="2E5395"/>
      </w:rPr>
    </w:lvl>
    <w:lvl w:ilvl="7">
      <w:start w:val="1"/>
      <w:numFmt w:val="decimal"/>
      <w:lvlText w:val="%1.%2.%3.%4.%5.%6.%7.%8"/>
      <w:lvlJc w:val="left"/>
      <w:pPr>
        <w:ind w:left="1540" w:hanging="1440"/>
      </w:pPr>
      <w:rPr>
        <w:b/>
        <w:color w:val="2E5395"/>
      </w:rPr>
    </w:lvl>
    <w:lvl w:ilvl="8">
      <w:start w:val="1"/>
      <w:numFmt w:val="decimal"/>
      <w:lvlText w:val="%1.%2.%3.%4.%5.%6.%7.%8.%9"/>
      <w:lvlJc w:val="left"/>
      <w:pPr>
        <w:ind w:left="1540" w:hanging="1440"/>
      </w:pPr>
      <w:rPr>
        <w:b/>
        <w:color w:val="2E5395"/>
      </w:rPr>
    </w:lvl>
  </w:abstractNum>
  <w:abstractNum w:abstractNumId="1" w15:restartNumberingAfterBreak="1">
    <w:nsid w:val="0FBD6ECF"/>
    <w:multiLevelType w:val="multilevel"/>
    <w:tmpl w:val="805E2AEC"/>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1">
    <w:nsid w:val="25E33B16"/>
    <w:multiLevelType w:val="multilevel"/>
    <w:tmpl w:val="D1286EE0"/>
    <w:lvl w:ilvl="0">
      <w:start w:val="1"/>
      <w:numFmt w:val="lowerRoman"/>
      <w:lvlText w:val="%1."/>
      <w:lvlJc w:val="left"/>
      <w:pPr>
        <w:ind w:left="1900" w:hanging="720"/>
      </w:pPr>
    </w:lvl>
    <w:lvl w:ilvl="1">
      <w:start w:val="1"/>
      <w:numFmt w:val="lowerLetter"/>
      <w:lvlText w:val="%2."/>
      <w:lvlJc w:val="left"/>
      <w:pPr>
        <w:ind w:left="226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num w:numId="1" w16cid:durableId="2061781484">
    <w:abstractNumId w:val="2"/>
  </w:num>
  <w:num w:numId="2" w16cid:durableId="67460835">
    <w:abstractNumId w:val="1"/>
  </w:num>
  <w:num w:numId="3" w16cid:durableId="153696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67"/>
    <w:rsid w:val="00005113"/>
    <w:rsid w:val="00041727"/>
    <w:rsid w:val="00051C04"/>
    <w:rsid w:val="00076FB1"/>
    <w:rsid w:val="0009761A"/>
    <w:rsid w:val="00102989"/>
    <w:rsid w:val="00122F68"/>
    <w:rsid w:val="00135086"/>
    <w:rsid w:val="00156715"/>
    <w:rsid w:val="00164990"/>
    <w:rsid w:val="00172C62"/>
    <w:rsid w:val="00176363"/>
    <w:rsid w:val="00187786"/>
    <w:rsid w:val="001A4917"/>
    <w:rsid w:val="001A4B17"/>
    <w:rsid w:val="001B7391"/>
    <w:rsid w:val="001C5504"/>
    <w:rsid w:val="001E7967"/>
    <w:rsid w:val="00256F36"/>
    <w:rsid w:val="00257CA7"/>
    <w:rsid w:val="00261EEB"/>
    <w:rsid w:val="00262A9A"/>
    <w:rsid w:val="00262B13"/>
    <w:rsid w:val="00263A9B"/>
    <w:rsid w:val="00266B7C"/>
    <w:rsid w:val="00277B25"/>
    <w:rsid w:val="00286BA5"/>
    <w:rsid w:val="002D007D"/>
    <w:rsid w:val="003269B8"/>
    <w:rsid w:val="00357DF4"/>
    <w:rsid w:val="003853C6"/>
    <w:rsid w:val="00385C81"/>
    <w:rsid w:val="00396EBD"/>
    <w:rsid w:val="004246BD"/>
    <w:rsid w:val="0043642D"/>
    <w:rsid w:val="0048391B"/>
    <w:rsid w:val="004945B0"/>
    <w:rsid w:val="004C0D8C"/>
    <w:rsid w:val="004F692D"/>
    <w:rsid w:val="00511D8C"/>
    <w:rsid w:val="00553AEB"/>
    <w:rsid w:val="005937F1"/>
    <w:rsid w:val="00594426"/>
    <w:rsid w:val="005E5BBB"/>
    <w:rsid w:val="005F52FE"/>
    <w:rsid w:val="0063074D"/>
    <w:rsid w:val="00677A20"/>
    <w:rsid w:val="006A398E"/>
    <w:rsid w:val="006B3B17"/>
    <w:rsid w:val="006B6D30"/>
    <w:rsid w:val="006C64B7"/>
    <w:rsid w:val="006E174D"/>
    <w:rsid w:val="007175CF"/>
    <w:rsid w:val="00730DD7"/>
    <w:rsid w:val="00750B43"/>
    <w:rsid w:val="00766AA0"/>
    <w:rsid w:val="007848AB"/>
    <w:rsid w:val="00796150"/>
    <w:rsid w:val="007A2581"/>
    <w:rsid w:val="007A65F4"/>
    <w:rsid w:val="007A7824"/>
    <w:rsid w:val="007B249A"/>
    <w:rsid w:val="007C4522"/>
    <w:rsid w:val="007C5B4B"/>
    <w:rsid w:val="007D34F7"/>
    <w:rsid w:val="00814B13"/>
    <w:rsid w:val="0083052E"/>
    <w:rsid w:val="0084206F"/>
    <w:rsid w:val="008541F7"/>
    <w:rsid w:val="008748E9"/>
    <w:rsid w:val="008A0F78"/>
    <w:rsid w:val="008B4A78"/>
    <w:rsid w:val="008F5396"/>
    <w:rsid w:val="00910471"/>
    <w:rsid w:val="009423BC"/>
    <w:rsid w:val="00951C49"/>
    <w:rsid w:val="009652AC"/>
    <w:rsid w:val="00973E35"/>
    <w:rsid w:val="009C6533"/>
    <w:rsid w:val="009F2DC5"/>
    <w:rsid w:val="009F351B"/>
    <w:rsid w:val="00A0161E"/>
    <w:rsid w:val="00A12602"/>
    <w:rsid w:val="00A2529F"/>
    <w:rsid w:val="00A31183"/>
    <w:rsid w:val="00AA1094"/>
    <w:rsid w:val="00AB6E33"/>
    <w:rsid w:val="00AE6B5A"/>
    <w:rsid w:val="00B237FD"/>
    <w:rsid w:val="00B43537"/>
    <w:rsid w:val="00B95A5B"/>
    <w:rsid w:val="00BD5D66"/>
    <w:rsid w:val="00C05DF7"/>
    <w:rsid w:val="00C21E00"/>
    <w:rsid w:val="00C75842"/>
    <w:rsid w:val="00C75F82"/>
    <w:rsid w:val="00CA3C23"/>
    <w:rsid w:val="00CA49D8"/>
    <w:rsid w:val="00CF29AF"/>
    <w:rsid w:val="00D04908"/>
    <w:rsid w:val="00D47D8E"/>
    <w:rsid w:val="00D5391F"/>
    <w:rsid w:val="00D61482"/>
    <w:rsid w:val="00D815AD"/>
    <w:rsid w:val="00D97967"/>
    <w:rsid w:val="00DA12CF"/>
    <w:rsid w:val="00DF375A"/>
    <w:rsid w:val="00E0760F"/>
    <w:rsid w:val="00E1250F"/>
    <w:rsid w:val="00E55BAE"/>
    <w:rsid w:val="00E724CE"/>
    <w:rsid w:val="00E86E40"/>
    <w:rsid w:val="00EB1373"/>
    <w:rsid w:val="00EC29E4"/>
    <w:rsid w:val="00EE5F26"/>
    <w:rsid w:val="00F33EE7"/>
    <w:rsid w:val="00F46BD2"/>
    <w:rsid w:val="00F71E68"/>
    <w:rsid w:val="00F87F04"/>
    <w:rsid w:val="00F90E01"/>
    <w:rsid w:val="00FA4DA6"/>
    <w:rsid w:val="00FB51BE"/>
    <w:rsid w:val="00FC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357EC"/>
  <w15:docId w15:val="{ABB3FD73-2BEF-44A7-B285-50251174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1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C2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99"/>
  </w:style>
  <w:style w:type="paragraph" w:styleId="Footer">
    <w:name w:val="footer"/>
    <w:basedOn w:val="Normal"/>
    <w:link w:val="FooterChar"/>
    <w:uiPriority w:val="99"/>
    <w:unhideWhenUsed/>
    <w:rsid w:val="00FC2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99"/>
  </w:style>
  <w:style w:type="character" w:styleId="CommentReference">
    <w:name w:val="annotation reference"/>
    <w:basedOn w:val="DefaultParagraphFont"/>
    <w:uiPriority w:val="99"/>
    <w:semiHidden/>
    <w:unhideWhenUsed/>
    <w:rsid w:val="00E14377"/>
    <w:rPr>
      <w:sz w:val="16"/>
      <w:szCs w:val="16"/>
    </w:rPr>
  </w:style>
  <w:style w:type="paragraph" w:styleId="CommentText">
    <w:name w:val="annotation text"/>
    <w:basedOn w:val="Normal"/>
    <w:link w:val="CommentTextChar"/>
    <w:uiPriority w:val="99"/>
    <w:semiHidden/>
    <w:unhideWhenUsed/>
    <w:rsid w:val="00E14377"/>
    <w:pPr>
      <w:spacing w:line="240" w:lineRule="auto"/>
    </w:pPr>
    <w:rPr>
      <w:sz w:val="20"/>
      <w:szCs w:val="20"/>
    </w:rPr>
  </w:style>
  <w:style w:type="character" w:customStyle="1" w:styleId="CommentTextChar">
    <w:name w:val="Comment Text Char"/>
    <w:basedOn w:val="DefaultParagraphFont"/>
    <w:link w:val="CommentText"/>
    <w:uiPriority w:val="99"/>
    <w:semiHidden/>
    <w:rsid w:val="00E14377"/>
    <w:rPr>
      <w:sz w:val="20"/>
      <w:szCs w:val="20"/>
    </w:rPr>
  </w:style>
  <w:style w:type="paragraph" w:styleId="CommentSubject">
    <w:name w:val="annotation subject"/>
    <w:basedOn w:val="CommentText"/>
    <w:next w:val="CommentText"/>
    <w:link w:val="CommentSubjectChar"/>
    <w:uiPriority w:val="99"/>
    <w:semiHidden/>
    <w:unhideWhenUsed/>
    <w:rsid w:val="00E14377"/>
    <w:rPr>
      <w:b/>
      <w:bCs/>
    </w:rPr>
  </w:style>
  <w:style w:type="character" w:customStyle="1" w:styleId="CommentSubjectChar">
    <w:name w:val="Comment Subject Char"/>
    <w:basedOn w:val="CommentTextChar"/>
    <w:link w:val="CommentSubject"/>
    <w:uiPriority w:val="99"/>
    <w:semiHidden/>
    <w:rsid w:val="00E14377"/>
    <w:rPr>
      <w:b/>
      <w:bCs/>
      <w:sz w:val="20"/>
      <w:szCs w:val="20"/>
    </w:rPr>
  </w:style>
  <w:style w:type="paragraph" w:styleId="BalloonText">
    <w:name w:val="Balloon Text"/>
    <w:basedOn w:val="Normal"/>
    <w:link w:val="BalloonTextChar"/>
    <w:uiPriority w:val="99"/>
    <w:semiHidden/>
    <w:unhideWhenUsed/>
    <w:rsid w:val="00E1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377"/>
    <w:rPr>
      <w:rFonts w:ascii="Tahoma" w:hAnsi="Tahoma" w:cs="Tahoma"/>
      <w:sz w:val="16"/>
      <w:szCs w:val="16"/>
    </w:rPr>
  </w:style>
  <w:style w:type="paragraph" w:styleId="ListParagraph">
    <w:name w:val="List Paragraph"/>
    <w:basedOn w:val="Normal"/>
    <w:uiPriority w:val="34"/>
    <w:qFormat/>
    <w:rsid w:val="00773280"/>
    <w:pPr>
      <w:ind w:left="720"/>
      <w:contextualSpacing/>
    </w:pPr>
  </w:style>
  <w:style w:type="paragraph" w:styleId="NoSpacing">
    <w:name w:val="No Spacing"/>
    <w:uiPriority w:val="1"/>
    <w:qFormat/>
    <w:rsid w:val="006D72FF"/>
    <w:pPr>
      <w:spacing w:after="0" w:line="240" w:lineRule="auto"/>
    </w:pPr>
  </w:style>
  <w:style w:type="character" w:styleId="Hyperlink">
    <w:name w:val="Hyperlink"/>
    <w:basedOn w:val="DefaultParagraphFont"/>
    <w:uiPriority w:val="99"/>
    <w:unhideWhenUsed/>
    <w:rsid w:val="00F53B4C"/>
    <w:rPr>
      <w:color w:val="0000FF" w:themeColor="hyperlink"/>
      <w:u w:val="single"/>
    </w:rPr>
  </w:style>
  <w:style w:type="character" w:styleId="FollowedHyperlink">
    <w:name w:val="FollowedHyperlink"/>
    <w:basedOn w:val="DefaultParagraphFont"/>
    <w:uiPriority w:val="99"/>
    <w:semiHidden/>
    <w:unhideWhenUsed/>
    <w:rsid w:val="00F53B4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A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7967"/>
    <w:pPr>
      <w:widowControl/>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97967"/>
    <w:rPr>
      <w:b/>
      <w:bCs/>
    </w:rPr>
  </w:style>
  <w:style w:type="table" w:customStyle="1" w:styleId="a0">
    <w:name w:val="a"/>
    <w:basedOn w:val="TableNormal"/>
    <w:rsid w:val="00FB51BE"/>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11080">
      <w:bodyDiv w:val="1"/>
      <w:marLeft w:val="0"/>
      <w:marRight w:val="0"/>
      <w:marTop w:val="0"/>
      <w:marBottom w:val="0"/>
      <w:divBdr>
        <w:top w:val="none" w:sz="0" w:space="0" w:color="auto"/>
        <w:left w:val="none" w:sz="0" w:space="0" w:color="auto"/>
        <w:bottom w:val="none" w:sz="0" w:space="0" w:color="auto"/>
        <w:right w:val="none" w:sz="0" w:space="0" w:color="auto"/>
      </w:divBdr>
    </w:div>
    <w:div w:id="351996894">
      <w:bodyDiv w:val="1"/>
      <w:marLeft w:val="0"/>
      <w:marRight w:val="0"/>
      <w:marTop w:val="0"/>
      <w:marBottom w:val="0"/>
      <w:divBdr>
        <w:top w:val="none" w:sz="0" w:space="0" w:color="auto"/>
        <w:left w:val="none" w:sz="0" w:space="0" w:color="auto"/>
        <w:bottom w:val="none" w:sz="0" w:space="0" w:color="auto"/>
        <w:right w:val="none" w:sz="0" w:space="0" w:color="auto"/>
      </w:divBdr>
    </w:div>
    <w:div w:id="570390003">
      <w:bodyDiv w:val="1"/>
      <w:marLeft w:val="0"/>
      <w:marRight w:val="0"/>
      <w:marTop w:val="0"/>
      <w:marBottom w:val="0"/>
      <w:divBdr>
        <w:top w:val="none" w:sz="0" w:space="0" w:color="auto"/>
        <w:left w:val="none" w:sz="0" w:space="0" w:color="auto"/>
        <w:bottom w:val="none" w:sz="0" w:space="0" w:color="auto"/>
        <w:right w:val="none" w:sz="0" w:space="0" w:color="auto"/>
      </w:divBdr>
    </w:div>
    <w:div w:id="726875224">
      <w:bodyDiv w:val="1"/>
      <w:marLeft w:val="0"/>
      <w:marRight w:val="0"/>
      <w:marTop w:val="0"/>
      <w:marBottom w:val="0"/>
      <w:divBdr>
        <w:top w:val="none" w:sz="0" w:space="0" w:color="auto"/>
        <w:left w:val="none" w:sz="0" w:space="0" w:color="auto"/>
        <w:bottom w:val="none" w:sz="0" w:space="0" w:color="auto"/>
        <w:right w:val="none" w:sz="0" w:space="0" w:color="auto"/>
      </w:divBdr>
    </w:div>
    <w:div w:id="854146850">
      <w:bodyDiv w:val="1"/>
      <w:marLeft w:val="0"/>
      <w:marRight w:val="0"/>
      <w:marTop w:val="0"/>
      <w:marBottom w:val="0"/>
      <w:divBdr>
        <w:top w:val="none" w:sz="0" w:space="0" w:color="auto"/>
        <w:left w:val="none" w:sz="0" w:space="0" w:color="auto"/>
        <w:bottom w:val="none" w:sz="0" w:space="0" w:color="auto"/>
        <w:right w:val="none" w:sz="0" w:space="0" w:color="auto"/>
      </w:divBdr>
    </w:div>
    <w:div w:id="1177228065">
      <w:bodyDiv w:val="1"/>
      <w:marLeft w:val="0"/>
      <w:marRight w:val="0"/>
      <w:marTop w:val="0"/>
      <w:marBottom w:val="0"/>
      <w:divBdr>
        <w:top w:val="none" w:sz="0" w:space="0" w:color="auto"/>
        <w:left w:val="none" w:sz="0" w:space="0" w:color="auto"/>
        <w:bottom w:val="none" w:sz="0" w:space="0" w:color="auto"/>
        <w:right w:val="none" w:sz="0" w:space="0" w:color="auto"/>
      </w:divBdr>
    </w:div>
    <w:div w:id="1234390325">
      <w:bodyDiv w:val="1"/>
      <w:marLeft w:val="0"/>
      <w:marRight w:val="0"/>
      <w:marTop w:val="0"/>
      <w:marBottom w:val="0"/>
      <w:divBdr>
        <w:top w:val="none" w:sz="0" w:space="0" w:color="auto"/>
        <w:left w:val="none" w:sz="0" w:space="0" w:color="auto"/>
        <w:bottom w:val="none" w:sz="0" w:space="0" w:color="auto"/>
        <w:right w:val="none" w:sz="0" w:space="0" w:color="auto"/>
      </w:divBdr>
    </w:div>
    <w:div w:id="1786997726">
      <w:bodyDiv w:val="1"/>
      <w:marLeft w:val="0"/>
      <w:marRight w:val="0"/>
      <w:marTop w:val="0"/>
      <w:marBottom w:val="0"/>
      <w:divBdr>
        <w:top w:val="none" w:sz="0" w:space="0" w:color="auto"/>
        <w:left w:val="none" w:sz="0" w:space="0" w:color="auto"/>
        <w:bottom w:val="none" w:sz="0" w:space="0" w:color="auto"/>
        <w:right w:val="none" w:sz="0" w:space="0" w:color="auto"/>
      </w:divBdr>
    </w:div>
    <w:div w:id="1906523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it\Documents\Custom%20Office%20Templates\letterhea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ISvfNBVnjm/rKIw6pP3v1b1Q7Q==">AMUW2mW54wD9DNIDdi+UPhsN3cwTEb6SYzTSTNtcAPRPdwnU4F8NUtAVfEil+GvlKikyq4DHcjqmF3R0lRQ46lXelbpLiPct+8k3lFYoNJZdb1qw4SJMvLI=</go:docsCustomData>
</go:gDocsCustomXmlDataStorage>
</file>

<file path=customXml/itemProps1.xml><?xml version="1.0" encoding="utf-8"?>
<ds:datastoreItem xmlns:ds="http://schemas.openxmlformats.org/officeDocument/2006/customXml" ds:itemID="{16468B4E-11CD-4D68-B132-7126C7367B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C:\Users\pavit\Documents\Custom Office Templates\letterhead_template.dotx</Template>
  <TotalTime>5</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pavit</dc:creator>
  <cp:lastModifiedBy>Ruhi Shreya</cp:lastModifiedBy>
  <cp:revision>3</cp:revision>
  <cp:lastPrinted>2022-02-22T14:03:00Z</cp:lastPrinted>
  <dcterms:created xsi:type="dcterms:W3CDTF">2025-04-08T07:23:00Z</dcterms:created>
  <dcterms:modified xsi:type="dcterms:W3CDTF">2025-04-08T07:29:00Z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2017-04-24T00:00:00Z</vt:filetime>
  </property>
  <property fmtid="{D5CDD505-2E9C-101B-9397-08002B2CF9AE}" pid="3" name="LastSaved">
    <vt:filetime>2018-10-30T00:00:00Z</vt:filetime>
  </property>
</Properties>
</file>